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5C81F76A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EF33B69" w14:textId="2845C03E" w:rsidR="007A0F44" w:rsidRPr="00B722A3" w:rsidRDefault="00B722A3" w:rsidP="004B562C">
            <w:pPr>
              <w:pStyle w:val="Subtitle"/>
            </w:pPr>
            <w:r w:rsidRPr="00B722A3">
              <w:t>ARBAAZ</w:t>
            </w:r>
          </w:p>
          <w:p w14:paraId="443AFE77" w14:textId="4580C8A2" w:rsidR="007A0F44" w:rsidRPr="00565B06" w:rsidRDefault="004B562C" w:rsidP="00174A87">
            <w:pPr>
              <w:pStyle w:val="Subtitle"/>
            </w:pPr>
            <w:r>
              <w:t>BAIG.A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640F479" w14:textId="6D923AE9" w:rsidR="007A0F44" w:rsidRDefault="00B722A3" w:rsidP="00174A87">
            <w:pPr>
              <w:pStyle w:val="ContactInfo"/>
            </w:pPr>
            <w:r>
              <w:t xml:space="preserve">4/64 </w:t>
            </w:r>
            <w:sdt>
              <w:sdtPr>
                <w:alias w:val="Enter address:"/>
                <w:tag w:val="Enter address:"/>
                <w:id w:val="-989020281"/>
                <w:placeholder>
                  <w:docPart w:val="605178C1BA9A4F099366212BE82AD77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Unis Ali Sahib Street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C2D2663" wp14:editId="4B267DF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9C622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4EF863F" w14:textId="19F4BFB7" w:rsidR="007A0F44" w:rsidRDefault="00EF33B8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8A105051B67042E1A705F88EAF6862A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722A3">
                  <w:t>8610255639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EBAD940" wp14:editId="012D3D6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7C635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3FDF2E2" w14:textId="1E0D2D71" w:rsidR="007A0F44" w:rsidRDefault="00EF33B8" w:rsidP="00663055">
            <w:pPr>
              <w:pStyle w:val="ContactInfo"/>
              <w:jc w:val="center"/>
            </w:pPr>
            <w:sdt>
              <w:sdtPr>
                <w:alias w:val="Enter email:"/>
                <w:tag w:val="Enter email:"/>
                <w:id w:val="479813182"/>
                <w:placeholder>
                  <w:docPart w:val="AF54BA3533794471A4F59D0F0468C2D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663055">
                  <w:t xml:space="preserve">                   a</w:t>
                </w:r>
                <w:r w:rsidR="00B722A3">
                  <w:t>rbaazbaig98@gmail.com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3F994108" wp14:editId="7560949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44845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05B9355" w14:textId="32CA3463" w:rsidR="007A0F44" w:rsidRDefault="007A0F44" w:rsidP="00174A87">
            <w:pPr>
              <w:pStyle w:val="ContactInfo"/>
            </w:pPr>
          </w:p>
          <w:p w14:paraId="242FE571" w14:textId="49495F4F" w:rsidR="007A0F44" w:rsidRPr="00565B06" w:rsidRDefault="007A0F44" w:rsidP="00174A87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A06E65C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0FD95C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C1AB2E0" wp14:editId="474CF48C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911D7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B676E80" w14:textId="77777777" w:rsidR="000E24AC" w:rsidRPr="00565B06" w:rsidRDefault="00EF33B8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FE52C25496D141F698213D8360A83066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1AB1039F" w14:textId="77777777" w:rsidR="00B722A3" w:rsidRDefault="00B722A3" w:rsidP="00B722A3">
      <w:pPr>
        <w:pStyle w:val="BodyText"/>
        <w:spacing w:before="83" w:line="280" w:lineRule="auto"/>
      </w:pPr>
      <w:r>
        <w:rPr>
          <w:color w:val="212121"/>
          <w:spacing w:val="-1"/>
        </w:rPr>
        <w:t>Seeking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Challenging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Responsible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position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at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Entry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Level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to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enhance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skills.</w:t>
      </w:r>
    </w:p>
    <w:p w14:paraId="13E4B3D2" w14:textId="77777777" w:rsidR="00B722A3" w:rsidRDefault="00B722A3" w:rsidP="00B722A3">
      <w:pPr>
        <w:pStyle w:val="BodyText"/>
        <w:spacing w:before="6"/>
        <w:rPr>
          <w:sz w:val="8"/>
        </w:rPr>
      </w:pPr>
    </w:p>
    <w:p w14:paraId="25C0562A" w14:textId="17DF0C5C" w:rsidR="00A77B4D" w:rsidRPr="00565B06" w:rsidRDefault="00A77B4D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58D0A0D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EB65948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E4E6909" wp14:editId="512077B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C402B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48BF8B3" w14:textId="77777777" w:rsidR="00A77B4D" w:rsidRPr="00565B06" w:rsidRDefault="00EF33B8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C9401F682F2C4758BB2192785F69504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56B6A886" w14:textId="417FCFAD" w:rsidR="007C0E0E" w:rsidRPr="00565B06" w:rsidRDefault="00B722A3" w:rsidP="00B47E1E">
      <w:pPr>
        <w:pStyle w:val="Heading2"/>
      </w:pPr>
      <w:r>
        <w:t>SSLC</w:t>
      </w:r>
      <w:r w:rsidR="007C0E0E" w:rsidRPr="00565B06">
        <w:t xml:space="preserve"> | </w:t>
      </w:r>
      <w:r>
        <w:rPr>
          <w:rStyle w:val="Emphasis"/>
        </w:rPr>
        <w:t xml:space="preserve">Immaculate Heart </w:t>
      </w:r>
      <w:r w:rsidR="004B562C">
        <w:rPr>
          <w:rStyle w:val="Emphasis"/>
        </w:rPr>
        <w:t>of</w:t>
      </w:r>
      <w:r>
        <w:rPr>
          <w:rStyle w:val="Emphasis"/>
        </w:rPr>
        <w:t xml:space="preserve"> Mary Matric School</w:t>
      </w:r>
    </w:p>
    <w:p w14:paraId="386C0FC5" w14:textId="1D2BAAAF" w:rsidR="007C0E0E" w:rsidRPr="00565B06" w:rsidRDefault="00B722A3" w:rsidP="004F199F">
      <w:pPr>
        <w:pStyle w:val="Heading3"/>
      </w:pPr>
      <w:r>
        <w:t>2016</w:t>
      </w:r>
      <w:r w:rsidR="007C0E0E" w:rsidRPr="00565B06">
        <w:t xml:space="preserve"> – </w:t>
      </w:r>
      <w:r>
        <w:t>2017</w:t>
      </w:r>
    </w:p>
    <w:p w14:paraId="24A5D268" w14:textId="6713E2F8" w:rsidR="000E24AC" w:rsidRPr="00B722A3" w:rsidRDefault="00B722A3" w:rsidP="007850D1">
      <w:pPr>
        <w:rPr>
          <w:sz w:val="24"/>
          <w:szCs w:val="24"/>
        </w:rPr>
      </w:pPr>
      <w:r w:rsidRPr="00B722A3">
        <w:rPr>
          <w:sz w:val="24"/>
          <w:szCs w:val="24"/>
        </w:rPr>
        <w:t>Percentage – 80%</w:t>
      </w:r>
    </w:p>
    <w:p w14:paraId="0885B175" w14:textId="2B658361" w:rsidR="007C0E0E" w:rsidRPr="00565B06" w:rsidRDefault="00B722A3" w:rsidP="00B47E1E">
      <w:pPr>
        <w:pStyle w:val="Heading2"/>
      </w:pPr>
      <w:r>
        <w:t>HSC</w:t>
      </w:r>
      <w:r w:rsidR="007C0E0E" w:rsidRPr="00565B06">
        <w:t xml:space="preserve"> | </w:t>
      </w:r>
      <w:r>
        <w:rPr>
          <w:rStyle w:val="Emphasis"/>
        </w:rPr>
        <w:t xml:space="preserve">Dominic Savio </w:t>
      </w:r>
      <w:r w:rsidR="004B562C">
        <w:rPr>
          <w:rStyle w:val="Emphasis"/>
        </w:rPr>
        <w:t>Hr.</w:t>
      </w:r>
      <w:r>
        <w:rPr>
          <w:rStyle w:val="Emphasis"/>
        </w:rPr>
        <w:t xml:space="preserve"> Sec School</w:t>
      </w:r>
    </w:p>
    <w:p w14:paraId="0BF58889" w14:textId="3CA8BA89" w:rsidR="007C0E0E" w:rsidRPr="00565B06" w:rsidRDefault="00B722A3" w:rsidP="004F199F">
      <w:pPr>
        <w:pStyle w:val="Heading3"/>
      </w:pPr>
      <w:r>
        <w:t>2018</w:t>
      </w:r>
      <w:r w:rsidR="007C0E0E" w:rsidRPr="00565B06">
        <w:t xml:space="preserve"> – </w:t>
      </w:r>
      <w:r>
        <w:t>2019</w:t>
      </w:r>
    </w:p>
    <w:p w14:paraId="658397A1" w14:textId="3E382511" w:rsidR="007C0E0E" w:rsidRDefault="00B722A3" w:rsidP="007C0E0E">
      <w:r>
        <w:t>Percentage – 65%</w:t>
      </w:r>
    </w:p>
    <w:p w14:paraId="21D07EE3" w14:textId="4F116F48" w:rsidR="00B722A3" w:rsidRPr="00565B06" w:rsidRDefault="00B722A3" w:rsidP="00B722A3">
      <w:pPr>
        <w:pStyle w:val="Heading2"/>
      </w:pPr>
      <w:r>
        <w:t>BCA</w:t>
      </w:r>
      <w:r w:rsidRPr="00565B06">
        <w:t xml:space="preserve">| </w:t>
      </w:r>
      <w:r w:rsidR="004B562C" w:rsidRPr="004B562C">
        <w:rPr>
          <w:color w:val="000000" w:themeColor="text1"/>
        </w:rPr>
        <w:t>The New College</w:t>
      </w:r>
    </w:p>
    <w:p w14:paraId="56A07CE4" w14:textId="3ECC7F0A" w:rsidR="00B722A3" w:rsidRPr="00565B06" w:rsidRDefault="00B722A3" w:rsidP="00B722A3">
      <w:pPr>
        <w:pStyle w:val="Heading3"/>
      </w:pPr>
      <w:r>
        <w:t>2019</w:t>
      </w:r>
      <w:r w:rsidRPr="00565B06">
        <w:t xml:space="preserve"> – </w:t>
      </w:r>
      <w:r>
        <w:t>2022</w:t>
      </w:r>
    </w:p>
    <w:p w14:paraId="65E41A08" w14:textId="2EFA7572" w:rsidR="00B722A3" w:rsidRPr="00B722A3" w:rsidRDefault="00B722A3" w:rsidP="00B722A3">
      <w:pPr>
        <w:rPr>
          <w:sz w:val="24"/>
          <w:szCs w:val="24"/>
        </w:rPr>
      </w:pPr>
      <w:r>
        <w:rPr>
          <w:sz w:val="24"/>
          <w:szCs w:val="24"/>
        </w:rPr>
        <w:t>College Pursuing</w:t>
      </w:r>
    </w:p>
    <w:p w14:paraId="749EA765" w14:textId="02725937"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0E67D77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588BCD0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DCB739A" wp14:editId="011ED78E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4B2FC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9C0396C" w14:textId="77777777" w:rsidR="00143224" w:rsidRPr="00565B06" w:rsidRDefault="00EF33B8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2CFF24EA38B64647A5B8DF98BAC32757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2D03E681" w14:textId="77777777" w:rsidTr="00565B06">
        <w:tc>
          <w:tcPr>
            <w:tcW w:w="4320" w:type="dxa"/>
          </w:tcPr>
          <w:p w14:paraId="40C224BC" w14:textId="45286E0F" w:rsidR="00143224" w:rsidRPr="00565B06" w:rsidRDefault="004B562C" w:rsidP="00565B06">
            <w:pPr>
              <w:pStyle w:val="ListBullet"/>
              <w:spacing w:after="80"/>
            </w:pPr>
            <w:r>
              <w:t>Html,</w:t>
            </w:r>
            <w:r w:rsidR="00B722A3">
              <w:t xml:space="preserve"> CSS</w:t>
            </w:r>
          </w:p>
          <w:p w14:paraId="47395DDD" w14:textId="1C332B4B" w:rsidR="00316CE4" w:rsidRDefault="004B562C" w:rsidP="00316CE4">
            <w:pPr>
              <w:pStyle w:val="ListBullet"/>
              <w:spacing w:after="80"/>
            </w:pPr>
            <w:r>
              <w:t>JavaScript</w:t>
            </w:r>
          </w:p>
          <w:p w14:paraId="730809B9" w14:textId="6B9D6DCC" w:rsidR="00B722A3" w:rsidRPr="00565B06" w:rsidRDefault="00B722A3" w:rsidP="00316CE4">
            <w:pPr>
              <w:pStyle w:val="ListBullet"/>
              <w:spacing w:after="80"/>
            </w:pPr>
            <w:r>
              <w:t>Bootstrap</w:t>
            </w:r>
          </w:p>
        </w:tc>
        <w:tc>
          <w:tcPr>
            <w:tcW w:w="4320" w:type="dxa"/>
            <w:tcMar>
              <w:left w:w="576" w:type="dxa"/>
            </w:tcMar>
          </w:tcPr>
          <w:p w14:paraId="7B5D535F" w14:textId="5A83CB10" w:rsidR="00F904FC" w:rsidRPr="00565B06" w:rsidRDefault="00F904FC" w:rsidP="00B722A3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14:paraId="465459C0" w14:textId="054695CF" w:rsidR="00F904FC" w:rsidRPr="00565B06" w:rsidRDefault="00F904FC" w:rsidP="00B722A3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EC1146F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9AEAED8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4018C3" wp14:editId="1102B0D5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C9720D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D764EFE" w14:textId="673BE8D7" w:rsidR="00AC7C34" w:rsidRPr="00565B06" w:rsidRDefault="00B722A3" w:rsidP="00AD6216">
            <w:pPr>
              <w:pStyle w:val="Heading1"/>
              <w:outlineLvl w:val="0"/>
            </w:pPr>
            <w:r>
              <w:t>PERSONAL DETAILS</w:t>
            </w:r>
          </w:p>
        </w:tc>
      </w:tr>
    </w:tbl>
    <w:p w14:paraId="02ECCDDF" w14:textId="1A90F235" w:rsidR="004B562C" w:rsidRDefault="004B562C" w:rsidP="004B562C">
      <w:pPr>
        <w:pStyle w:val="ListBullet"/>
      </w:pPr>
      <w:r>
        <w:t>DOB – 08.11.2001</w:t>
      </w:r>
    </w:p>
    <w:p w14:paraId="45A8A4FC" w14:textId="629C7B1B" w:rsidR="004B562C" w:rsidRDefault="004B562C" w:rsidP="004B562C">
      <w:pPr>
        <w:pStyle w:val="ListBullet"/>
      </w:pPr>
      <w:r>
        <w:t>Gender – Male</w:t>
      </w:r>
    </w:p>
    <w:p w14:paraId="6028FFC9" w14:textId="513A19C0" w:rsidR="004B562C" w:rsidRDefault="004B562C" w:rsidP="004B562C">
      <w:pPr>
        <w:pStyle w:val="ListBullet"/>
      </w:pPr>
      <w:r>
        <w:t>Father Name – Amanullah Baig</w:t>
      </w:r>
    </w:p>
    <w:p w14:paraId="2B10F42C" w14:textId="37683A53" w:rsidR="004B562C" w:rsidRDefault="004B562C" w:rsidP="004B562C">
      <w:pPr>
        <w:pStyle w:val="ListBullet"/>
      </w:pPr>
      <w:r>
        <w:t>Languages Known – English, Tamil, Hindi &amp;Urdu.</w:t>
      </w:r>
    </w:p>
    <w:p w14:paraId="55B09C6C" w14:textId="44B0AC35" w:rsidR="004B562C" w:rsidRDefault="004B562C" w:rsidP="004B562C">
      <w:pPr>
        <w:pStyle w:val="ListBullet"/>
        <w:numPr>
          <w:ilvl w:val="0"/>
          <w:numId w:val="0"/>
        </w:numPr>
        <w:ind w:left="360" w:hanging="360"/>
      </w:pPr>
    </w:p>
    <w:p w14:paraId="48CB51CF" w14:textId="046FE34F" w:rsidR="004B562C" w:rsidRDefault="00663055" w:rsidP="004B562C">
      <w:pPr>
        <w:pStyle w:val="ListBullet"/>
        <w:numPr>
          <w:ilvl w:val="0"/>
          <w:numId w:val="0"/>
        </w:numPr>
        <w:ind w:left="360" w:hanging="360"/>
      </w:pPr>
      <w:r w:rsidRPr="00565B0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693EA5" wp14:editId="59C4D49E">
                <wp:simplePos x="0" y="0"/>
                <wp:positionH relativeFrom="leftMargin">
                  <wp:posOffset>974725</wp:posOffset>
                </wp:positionH>
                <wp:positionV relativeFrom="paragraph">
                  <wp:posOffset>189230</wp:posOffset>
                </wp:positionV>
                <wp:extent cx="274320" cy="274320"/>
                <wp:effectExtent l="0" t="0" r="0" b="0"/>
                <wp:wrapNone/>
                <wp:docPr id="5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6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BE7DF" id="Skills in circle icon" o:spid="_x0000_s1026" alt="Skills icon" style="position:absolute;margin-left:76.75pt;margin-top:14.9pt;width:21.6pt;height:21.6pt;z-index:251658240;mso-position-horizontal-relative:left-margin-area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2D293D15" w14:textId="2F860BBD" w:rsidR="004B562C" w:rsidRPr="00663055" w:rsidRDefault="00663055" w:rsidP="004B562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LANGUAGES KNOWN</w:t>
      </w:r>
    </w:p>
    <w:p w14:paraId="6B531B4F" w14:textId="174732F7" w:rsidR="004B562C" w:rsidRDefault="00663055" w:rsidP="004B562C">
      <w:pPr>
        <w:pStyle w:val="ListBullet"/>
      </w:pPr>
      <w:r>
        <w:t>English</w:t>
      </w:r>
    </w:p>
    <w:p w14:paraId="663F8B37" w14:textId="296F3871" w:rsidR="004B562C" w:rsidRDefault="00663055" w:rsidP="00385409">
      <w:pPr>
        <w:pStyle w:val="ListBullet"/>
      </w:pPr>
      <w:r>
        <w:t>Tamil</w:t>
      </w:r>
    </w:p>
    <w:p w14:paraId="2AD51FD8" w14:textId="680442A5" w:rsidR="00663055" w:rsidRDefault="00663055" w:rsidP="00385409">
      <w:pPr>
        <w:pStyle w:val="ListBullet"/>
      </w:pPr>
      <w:r>
        <w:t>Hindi</w:t>
      </w:r>
    </w:p>
    <w:p w14:paraId="067D956D" w14:textId="71F6569D" w:rsidR="00663055" w:rsidRDefault="00663055" w:rsidP="00385409">
      <w:pPr>
        <w:pStyle w:val="ListBullet"/>
      </w:pPr>
      <w:r>
        <w:t>Urdu</w:t>
      </w:r>
    </w:p>
    <w:p w14:paraId="6D64929B" w14:textId="77777777" w:rsidR="004B562C" w:rsidRDefault="004B562C" w:rsidP="004B562C">
      <w:pPr>
        <w:pStyle w:val="ListBullet"/>
        <w:numPr>
          <w:ilvl w:val="0"/>
          <w:numId w:val="0"/>
        </w:numPr>
        <w:ind w:left="360" w:hanging="360"/>
      </w:pPr>
    </w:p>
    <w:sectPr w:rsidR="004B562C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911C" w14:textId="77777777" w:rsidR="00B722A3" w:rsidRDefault="00B722A3" w:rsidP="00F534FB">
      <w:pPr>
        <w:spacing w:after="0"/>
      </w:pPr>
      <w:r>
        <w:separator/>
      </w:r>
    </w:p>
  </w:endnote>
  <w:endnote w:type="continuationSeparator" w:id="0">
    <w:p w14:paraId="629877E0" w14:textId="77777777" w:rsidR="00B722A3" w:rsidRDefault="00B722A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FF1F1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AD5C" w14:textId="77777777" w:rsidR="00B722A3" w:rsidRDefault="00B722A3" w:rsidP="00F534FB">
      <w:pPr>
        <w:spacing w:after="0"/>
      </w:pPr>
      <w:r>
        <w:separator/>
      </w:r>
    </w:p>
  </w:footnote>
  <w:footnote w:type="continuationSeparator" w:id="0">
    <w:p w14:paraId="6B67A19C" w14:textId="77777777" w:rsidR="00B722A3" w:rsidRDefault="00B722A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9573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6ABA7D3" wp14:editId="725218E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F2AE8A" id="Rectangle 1" o:spid="_x0000_s1026" alt="&quot;&quot;" style="position:absolute;margin-left:560.8pt;margin-top:0;width:612pt;height:157.5pt;z-index:-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A3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1B95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562C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055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22A3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01E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722A3"/>
    <w:pPr>
      <w:widowControl w:val="0"/>
      <w:autoSpaceDE w:val="0"/>
      <w:autoSpaceDN w:val="0"/>
      <w:spacing w:after="0"/>
    </w:pPr>
    <w:rPr>
      <w:rFonts w:ascii="Roboto" w:eastAsia="Roboto" w:hAnsi="Roboto" w:cs="Roboto"/>
      <w:color w:val="auto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722A3"/>
    <w:rPr>
      <w:rFonts w:ascii="Roboto" w:eastAsia="Roboto" w:hAnsi="Roboto" w:cs="Roboto"/>
      <w:color w:val="auto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ba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5178C1BA9A4F099366212BE82AD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7DE25-D8B6-460A-9182-84B2C9A3AB58}"/>
      </w:docPartPr>
      <w:docPartBody>
        <w:p w:rsidR="00FB184D" w:rsidRDefault="00FB184D">
          <w:pPr>
            <w:pStyle w:val="605178C1BA9A4F099366212BE82AD772"/>
          </w:pPr>
          <w:r w:rsidRPr="009D0878">
            <w:t>Address</w:t>
          </w:r>
        </w:p>
      </w:docPartBody>
    </w:docPart>
    <w:docPart>
      <w:docPartPr>
        <w:name w:val="8A105051B67042E1A705F88EAF686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4630E-0C11-44BA-A075-7C525E3DBFBA}"/>
      </w:docPartPr>
      <w:docPartBody>
        <w:p w:rsidR="00FB184D" w:rsidRDefault="00FB184D">
          <w:pPr>
            <w:pStyle w:val="8A105051B67042E1A705F88EAF6862A1"/>
          </w:pPr>
          <w:r w:rsidRPr="009D0878">
            <w:t>Phone</w:t>
          </w:r>
        </w:p>
      </w:docPartBody>
    </w:docPart>
    <w:docPart>
      <w:docPartPr>
        <w:name w:val="AF54BA3533794471A4F59D0F0468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56DCF-EEAC-4984-B069-9825521CB9ED}"/>
      </w:docPartPr>
      <w:docPartBody>
        <w:p w:rsidR="00FB184D" w:rsidRDefault="00FB184D">
          <w:pPr>
            <w:pStyle w:val="AF54BA3533794471A4F59D0F0468C2DF"/>
          </w:pPr>
          <w:r w:rsidRPr="009D0878">
            <w:t>Email</w:t>
          </w:r>
        </w:p>
      </w:docPartBody>
    </w:docPart>
    <w:docPart>
      <w:docPartPr>
        <w:name w:val="FE52C25496D141F698213D8360A83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BFABB-0218-4263-A2FD-F29B72FCCF38}"/>
      </w:docPartPr>
      <w:docPartBody>
        <w:p w:rsidR="00FB184D" w:rsidRDefault="00FB184D">
          <w:pPr>
            <w:pStyle w:val="FE52C25496D141F698213D8360A83066"/>
          </w:pPr>
          <w:r w:rsidRPr="00D85CA4">
            <w:t>Objective</w:t>
          </w:r>
        </w:p>
      </w:docPartBody>
    </w:docPart>
    <w:docPart>
      <w:docPartPr>
        <w:name w:val="C9401F682F2C4758BB2192785F695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A6CB3-4AB0-4C6E-89D8-FB33C4E0DCA2}"/>
      </w:docPartPr>
      <w:docPartBody>
        <w:p w:rsidR="00FB184D" w:rsidRDefault="00FB184D">
          <w:pPr>
            <w:pStyle w:val="C9401F682F2C4758BB2192785F695044"/>
          </w:pPr>
          <w:r w:rsidRPr="00565B06">
            <w:t>Education</w:t>
          </w:r>
        </w:p>
      </w:docPartBody>
    </w:docPart>
    <w:docPart>
      <w:docPartPr>
        <w:name w:val="2CFF24EA38B64647A5B8DF98BAC32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22EA1-71FA-4A75-9E14-C500BFF4650F}"/>
      </w:docPartPr>
      <w:docPartBody>
        <w:p w:rsidR="00FB184D" w:rsidRDefault="00FB184D">
          <w:pPr>
            <w:pStyle w:val="2CFF24EA38B64647A5B8DF98BAC32757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D"/>
    <w:rsid w:val="00FB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5178C1BA9A4F099366212BE82AD772">
    <w:name w:val="605178C1BA9A4F099366212BE82AD772"/>
  </w:style>
  <w:style w:type="paragraph" w:customStyle="1" w:styleId="8A105051B67042E1A705F88EAF6862A1">
    <w:name w:val="8A105051B67042E1A705F88EAF6862A1"/>
  </w:style>
  <w:style w:type="paragraph" w:customStyle="1" w:styleId="AF54BA3533794471A4F59D0F0468C2DF">
    <w:name w:val="AF54BA3533794471A4F59D0F0468C2DF"/>
  </w:style>
  <w:style w:type="paragraph" w:customStyle="1" w:styleId="FE52C25496D141F698213D8360A83066">
    <w:name w:val="FE52C25496D141F698213D8360A83066"/>
  </w:style>
  <w:style w:type="paragraph" w:customStyle="1" w:styleId="C9401F682F2C4758BB2192785F695044">
    <w:name w:val="C9401F682F2C4758BB2192785F69504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CFF24EA38B64647A5B8DF98BAC32757">
    <w:name w:val="2CFF24EA38B64647A5B8DF98BAC327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Unis Ali Sahib Street</CompanyAddress>
  <CompanyPhone>8610255639</CompanyPhone>
  <CompanyFax/>
  <CompanyEmail>                   arbaazbaig98@gmail.com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2022-03-05T16:01:00Z</dcterms:created>
  <dcterms:modified xsi:type="dcterms:W3CDTF">2022-03-05T16:01:00Z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